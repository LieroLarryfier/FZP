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4D" w:rsidRPr="007B60DE" w:rsidRDefault="00927CDF" w:rsidP="009D4E76">
      <w:pPr>
        <w:rPr>
          <w:sz w:val="28"/>
          <w:szCs w:val="28"/>
        </w:rPr>
      </w:pPr>
      <w:r w:rsidRPr="007B60DE">
        <w:rPr>
          <w:sz w:val="28"/>
          <w:szCs w:val="28"/>
        </w:rPr>
        <w:t>Zeitleiste HLG FZP Wintersemester 201</w:t>
      </w:r>
      <w:r w:rsidR="00870DC2">
        <w:rPr>
          <w:sz w:val="28"/>
          <w:szCs w:val="28"/>
        </w:rPr>
        <w:t>6</w:t>
      </w:r>
      <w:r w:rsidR="00870DC2">
        <w:rPr>
          <w:sz w:val="28"/>
          <w:szCs w:val="28"/>
        </w:rPr>
        <w:tab/>
      </w:r>
    </w:p>
    <w:p w:rsidR="00927CDF" w:rsidRPr="00BE396C" w:rsidRDefault="00927CDF" w:rsidP="00927CDF">
      <w:pPr>
        <w:pStyle w:val="KeinLeerraum"/>
        <w:rPr>
          <w:color w:val="FF0000"/>
        </w:rPr>
      </w:pPr>
      <w:r>
        <w:t xml:space="preserve">Sa., </w:t>
      </w:r>
      <w:r w:rsidR="00870DC2">
        <w:t>3</w:t>
      </w:r>
      <w:r>
        <w:t>.9.</w:t>
      </w:r>
      <w:r w:rsidR="00C87282">
        <w:tab/>
      </w:r>
      <w:r w:rsidR="00C87282">
        <w:tab/>
        <w:t>294</w:t>
      </w:r>
      <w:r w:rsidR="00C87282">
        <w:tab/>
        <w:t xml:space="preserve">9:00 – 16:30 Tanzen und Bewegen (Steiner/Hofstetter) </w:t>
      </w:r>
      <w:r w:rsidR="00E238D8">
        <w:t>S2</w:t>
      </w:r>
      <w:r w:rsidR="00BE396C" w:rsidRPr="00B56E7D">
        <w:t xml:space="preserve"> / S3</w:t>
      </w:r>
    </w:p>
    <w:p w:rsidR="00927CDF" w:rsidRPr="000335C6" w:rsidRDefault="00927CDF" w:rsidP="00927CDF">
      <w:pPr>
        <w:pStyle w:val="KeinLeerraum"/>
        <w:rPr>
          <w:sz w:val="16"/>
          <w:szCs w:val="16"/>
        </w:rPr>
      </w:pPr>
    </w:p>
    <w:p w:rsidR="00927CDF" w:rsidRDefault="00927CDF" w:rsidP="00927CDF">
      <w:pPr>
        <w:pStyle w:val="KeinLeerraum"/>
      </w:pPr>
      <w:r>
        <w:t>Sa., 1</w:t>
      </w:r>
      <w:r w:rsidR="00870DC2">
        <w:t>0</w:t>
      </w:r>
      <w:r>
        <w:t>.9.</w:t>
      </w:r>
      <w:r w:rsidR="00C87282">
        <w:tab/>
        <w:t>294</w:t>
      </w:r>
      <w:r w:rsidR="00C87282">
        <w:tab/>
        <w:t>9:00 – 16:30 Tanzen und Bewegen (Steiner/Hofstetter)</w:t>
      </w:r>
      <w:r w:rsidR="00BE396C">
        <w:t xml:space="preserve"> </w:t>
      </w:r>
      <w:r w:rsidR="00BE396C" w:rsidRPr="00B56E7D">
        <w:t>S2 / S3</w:t>
      </w:r>
    </w:p>
    <w:p w:rsidR="00927CDF" w:rsidRPr="00513A23" w:rsidRDefault="00927CDF" w:rsidP="00927CDF">
      <w:pPr>
        <w:pStyle w:val="KeinLeerraum"/>
        <w:rPr>
          <w:color w:val="FF0000"/>
        </w:rPr>
      </w:pPr>
      <w:r w:rsidRPr="00513A23">
        <w:rPr>
          <w:color w:val="FF0000"/>
        </w:rPr>
        <w:t>So., 1</w:t>
      </w:r>
      <w:r w:rsidR="00870DC2">
        <w:rPr>
          <w:color w:val="FF0000"/>
        </w:rPr>
        <w:t>1</w:t>
      </w:r>
      <w:r w:rsidRPr="00513A23">
        <w:rPr>
          <w:color w:val="FF0000"/>
        </w:rPr>
        <w:t>.9.</w:t>
      </w:r>
      <w:r w:rsidR="00C87282">
        <w:rPr>
          <w:color w:val="FF0000"/>
        </w:rPr>
        <w:tab/>
      </w:r>
      <w:r w:rsidR="00C87282">
        <w:t>294</w:t>
      </w:r>
      <w:r w:rsidR="00C87282">
        <w:tab/>
        <w:t>9:00 – 16:30 Tanzen und Bewegen (Steiner/Hofstetter)</w:t>
      </w:r>
      <w:r w:rsidR="00BE396C">
        <w:t xml:space="preserve"> </w:t>
      </w:r>
      <w:r w:rsidR="00BE396C" w:rsidRPr="00B56E7D">
        <w:t>S2 / S3</w:t>
      </w:r>
    </w:p>
    <w:p w:rsidR="00927CDF" w:rsidRDefault="00927CDF" w:rsidP="00927CDF">
      <w:pPr>
        <w:pStyle w:val="KeinLeerraum"/>
      </w:pPr>
    </w:p>
    <w:p w:rsidR="00E238D8" w:rsidRDefault="00927CDF" w:rsidP="00E238D8">
      <w:pPr>
        <w:pStyle w:val="KeinLeerraum"/>
      </w:pPr>
      <w:r>
        <w:t>Sa., 1</w:t>
      </w:r>
      <w:r w:rsidR="00870DC2">
        <w:t>7</w:t>
      </w:r>
      <w:r>
        <w:t>.9.</w:t>
      </w:r>
      <w:r w:rsidR="00753ECA">
        <w:tab/>
      </w:r>
      <w:r w:rsidR="00E238D8">
        <w:t xml:space="preserve">201 </w:t>
      </w:r>
      <w:r w:rsidR="00E238D8">
        <w:tab/>
      </w:r>
      <w:r w:rsidR="00425BB4" w:rsidRPr="00425BB4">
        <w:rPr>
          <w:highlight w:val="yellow"/>
        </w:rPr>
        <w:t>8:30</w:t>
      </w:r>
      <w:r w:rsidR="00E238D8" w:rsidRPr="00425BB4">
        <w:rPr>
          <w:highlight w:val="yellow"/>
        </w:rPr>
        <w:t xml:space="preserve"> – 1</w:t>
      </w:r>
      <w:r w:rsidR="00425BB4" w:rsidRPr="00425BB4">
        <w:rPr>
          <w:highlight w:val="yellow"/>
        </w:rPr>
        <w:t>8</w:t>
      </w:r>
      <w:r w:rsidR="00E238D8" w:rsidRPr="00425BB4">
        <w:rPr>
          <w:highlight w:val="yellow"/>
        </w:rPr>
        <w:t>:30</w:t>
      </w:r>
      <w:r w:rsidR="00E238D8">
        <w:t xml:space="preserve"> Ballspiele (</w:t>
      </w:r>
      <w:proofErr w:type="spellStart"/>
      <w:r w:rsidR="00E238D8">
        <w:t>Matolcsi</w:t>
      </w:r>
      <w:proofErr w:type="spellEnd"/>
      <w:r w:rsidR="00E238D8">
        <w:t xml:space="preserve">/Husar) </w:t>
      </w:r>
      <w:r w:rsidR="00425BB4">
        <w:rPr>
          <w:highlight w:val="yellow"/>
        </w:rPr>
        <w:t>Aula &amp; Außenplatz</w:t>
      </w:r>
    </w:p>
    <w:p w:rsidR="00E238D8" w:rsidRDefault="00927CDF" w:rsidP="00E238D8">
      <w:pPr>
        <w:pStyle w:val="KeinLeerraum"/>
      </w:pPr>
      <w:r w:rsidRPr="00B56E7D">
        <w:rPr>
          <w:color w:val="FF0000"/>
        </w:rPr>
        <w:t xml:space="preserve">So., </w:t>
      </w:r>
      <w:r w:rsidR="00870DC2">
        <w:rPr>
          <w:color w:val="FF0000"/>
        </w:rPr>
        <w:t>18</w:t>
      </w:r>
      <w:r w:rsidRPr="00B56E7D">
        <w:rPr>
          <w:color w:val="FF0000"/>
        </w:rPr>
        <w:t>.9.</w:t>
      </w:r>
      <w:r w:rsidR="00753ECA" w:rsidRPr="00B56E7D">
        <w:rPr>
          <w:color w:val="FF0000"/>
        </w:rPr>
        <w:tab/>
      </w:r>
      <w:r w:rsidR="00E238D8" w:rsidRPr="00B56E7D">
        <w:t xml:space="preserve">201 </w:t>
      </w:r>
      <w:r w:rsidR="00E238D8" w:rsidRPr="00B56E7D">
        <w:tab/>
      </w:r>
      <w:r w:rsidR="00425BB4" w:rsidRPr="00425BB4">
        <w:rPr>
          <w:highlight w:val="yellow"/>
        </w:rPr>
        <w:t>8:30</w:t>
      </w:r>
      <w:r w:rsidR="00E238D8" w:rsidRPr="00425BB4">
        <w:rPr>
          <w:highlight w:val="yellow"/>
        </w:rPr>
        <w:t xml:space="preserve"> – 1</w:t>
      </w:r>
      <w:r w:rsidR="00425BB4" w:rsidRPr="00425BB4">
        <w:rPr>
          <w:highlight w:val="yellow"/>
        </w:rPr>
        <w:t>4</w:t>
      </w:r>
      <w:r w:rsidR="00E238D8" w:rsidRPr="00425BB4">
        <w:rPr>
          <w:highlight w:val="yellow"/>
        </w:rPr>
        <w:t>:30</w:t>
      </w:r>
      <w:r w:rsidR="00E238D8" w:rsidRPr="00B56E7D">
        <w:t xml:space="preserve"> Ballspiele (</w:t>
      </w:r>
      <w:proofErr w:type="spellStart"/>
      <w:r w:rsidR="00E238D8" w:rsidRPr="00B56E7D">
        <w:t>Matolcsi</w:t>
      </w:r>
      <w:proofErr w:type="spellEnd"/>
      <w:r w:rsidR="00E238D8" w:rsidRPr="00B56E7D">
        <w:t xml:space="preserve">/Husar) </w:t>
      </w:r>
      <w:r w:rsidR="00425BB4" w:rsidRPr="00425BB4">
        <w:rPr>
          <w:highlight w:val="yellow"/>
        </w:rPr>
        <w:t>Aula &amp; Außenplatz</w:t>
      </w:r>
    </w:p>
    <w:p w:rsidR="00927CDF" w:rsidRPr="00513A23" w:rsidRDefault="00927CDF" w:rsidP="00927CDF">
      <w:pPr>
        <w:pStyle w:val="KeinLeerraum"/>
        <w:rPr>
          <w:color w:val="FF0000"/>
        </w:rPr>
      </w:pPr>
    </w:p>
    <w:p w:rsidR="00503797" w:rsidRPr="00503797" w:rsidRDefault="00927CDF" w:rsidP="00590517">
      <w:pPr>
        <w:pStyle w:val="KeinLeerraum"/>
        <w:rPr>
          <w:rStyle w:val="apple-converted-space"/>
          <w:rFonts w:ascii="Tahoma" w:hAnsi="Tahoma" w:cs="Tahoma"/>
          <w:color w:val="000000"/>
          <w:sz w:val="16"/>
          <w:szCs w:val="16"/>
        </w:rPr>
      </w:pPr>
      <w:r w:rsidRPr="006B0FF4">
        <w:t>Sa., 2</w:t>
      </w:r>
      <w:r w:rsidR="00870DC2" w:rsidRPr="006B0FF4">
        <w:t>4</w:t>
      </w:r>
      <w:r w:rsidRPr="006B0FF4">
        <w:t>.9.</w:t>
      </w:r>
      <w:r w:rsidR="00AF17AF" w:rsidRPr="006B0FF4">
        <w:tab/>
      </w:r>
      <w:r w:rsidR="00503797" w:rsidRPr="006B0FF4">
        <w:t>203</w:t>
      </w:r>
      <w:r w:rsidR="00503797" w:rsidRPr="006B0FF4">
        <w:tab/>
        <w:t xml:space="preserve">9:00 – 16:30 </w:t>
      </w:r>
      <w:r w:rsidR="00503797" w:rsidRPr="006B0FF4">
        <w:rPr>
          <w:sz w:val="16"/>
          <w:szCs w:val="16"/>
        </w:rPr>
        <w:t>Sommer- und Wintersportarten (Schwimmen) (Schön/Jung) Hallenbad BORG WN</w:t>
      </w:r>
      <w:r w:rsidR="00503797" w:rsidRPr="00503797">
        <w:rPr>
          <w:sz w:val="16"/>
          <w:szCs w:val="16"/>
        </w:rPr>
        <w:t xml:space="preserve"> </w:t>
      </w:r>
      <w:r w:rsidR="00503797" w:rsidRPr="00503797">
        <w:rPr>
          <w:rStyle w:val="apple-converted-space"/>
          <w:rFonts w:ascii="Tahoma" w:hAnsi="Tahoma" w:cs="Tahoma"/>
          <w:color w:val="000000"/>
          <w:sz w:val="16"/>
          <w:szCs w:val="16"/>
        </w:rPr>
        <w:t> </w:t>
      </w:r>
    </w:p>
    <w:p w:rsidR="00590517" w:rsidRPr="000335C6" w:rsidRDefault="00590517" w:rsidP="00927CDF">
      <w:pPr>
        <w:pStyle w:val="KeinLeerraum"/>
        <w:rPr>
          <w:sz w:val="16"/>
          <w:szCs w:val="16"/>
        </w:rPr>
      </w:pPr>
    </w:p>
    <w:p w:rsidR="00870DC2" w:rsidRDefault="00927CDF" w:rsidP="00E1153E">
      <w:pPr>
        <w:pStyle w:val="KeinLeerraum"/>
      </w:pPr>
      <w:r>
        <w:t>Sa., 1.10.</w:t>
      </w:r>
      <w:r w:rsidR="00E1153E">
        <w:tab/>
      </w:r>
      <w:r w:rsidR="00610890" w:rsidRPr="00610890">
        <w:t>291</w:t>
      </w:r>
      <w:r w:rsidR="00610890" w:rsidRPr="00610890">
        <w:tab/>
        <w:t>9:00 – 16:30 Basis Musik (Winkler/</w:t>
      </w:r>
      <w:proofErr w:type="spellStart"/>
      <w:r w:rsidR="00610890" w:rsidRPr="00610890">
        <w:t>Trommet</w:t>
      </w:r>
      <w:proofErr w:type="spellEnd"/>
      <w:r w:rsidR="00610890" w:rsidRPr="00610890">
        <w:t xml:space="preserve">)  S 7 / </w:t>
      </w:r>
      <w:proofErr w:type="spellStart"/>
      <w:r w:rsidR="00610890" w:rsidRPr="00610890">
        <w:t>Bespr</w:t>
      </w:r>
      <w:proofErr w:type="spellEnd"/>
      <w:r w:rsidR="00610890" w:rsidRPr="00610890">
        <w:t>. 1</w:t>
      </w:r>
    </w:p>
    <w:p w:rsidR="00E1153E" w:rsidRPr="00610890" w:rsidRDefault="00927CDF" w:rsidP="00E1153E">
      <w:pPr>
        <w:pStyle w:val="KeinLeerraum"/>
      </w:pPr>
      <w:r w:rsidRPr="00513A23">
        <w:rPr>
          <w:color w:val="FF0000"/>
        </w:rPr>
        <w:t xml:space="preserve">So., </w:t>
      </w:r>
      <w:r w:rsidR="00870DC2">
        <w:rPr>
          <w:color w:val="FF0000"/>
        </w:rPr>
        <w:t>2</w:t>
      </w:r>
      <w:r w:rsidRPr="00513A23">
        <w:rPr>
          <w:color w:val="FF0000"/>
        </w:rPr>
        <w:t>.10.</w:t>
      </w:r>
      <w:r w:rsidR="00E1153E">
        <w:rPr>
          <w:color w:val="FF0000"/>
        </w:rPr>
        <w:tab/>
      </w:r>
      <w:r w:rsidR="00610890" w:rsidRPr="00610890">
        <w:t>291</w:t>
      </w:r>
      <w:r w:rsidR="00610890" w:rsidRPr="00610890">
        <w:tab/>
        <w:t>9:00 – 16:30 Basis Musik (Winkler/</w:t>
      </w:r>
      <w:proofErr w:type="spellStart"/>
      <w:r w:rsidR="00610890" w:rsidRPr="00610890">
        <w:t>Trommet</w:t>
      </w:r>
      <w:proofErr w:type="spellEnd"/>
      <w:r w:rsidR="00610890" w:rsidRPr="00610890">
        <w:t xml:space="preserve">)  S 7 / </w:t>
      </w:r>
      <w:proofErr w:type="spellStart"/>
      <w:r w:rsidR="00610890" w:rsidRPr="00610890">
        <w:t>Bespr</w:t>
      </w:r>
      <w:proofErr w:type="spellEnd"/>
      <w:r w:rsidR="00610890" w:rsidRPr="00610890">
        <w:t>. 1</w:t>
      </w:r>
    </w:p>
    <w:p w:rsidR="00927CDF" w:rsidRPr="000335C6" w:rsidRDefault="00927CDF" w:rsidP="00927CDF">
      <w:pPr>
        <w:pStyle w:val="KeinLeerraum"/>
        <w:rPr>
          <w:sz w:val="16"/>
          <w:szCs w:val="16"/>
        </w:rPr>
      </w:pPr>
    </w:p>
    <w:p w:rsidR="00870DC2" w:rsidRDefault="00927CDF" w:rsidP="0020127D">
      <w:pPr>
        <w:pStyle w:val="KeinLeerraum"/>
      </w:pPr>
      <w:r w:rsidRPr="0010055E">
        <w:t xml:space="preserve">Sa., </w:t>
      </w:r>
      <w:r w:rsidR="00870DC2">
        <w:t>8</w:t>
      </w:r>
      <w:r w:rsidRPr="0010055E">
        <w:t>.10.</w:t>
      </w:r>
      <w:r w:rsidR="00610890">
        <w:tab/>
      </w:r>
      <w:r w:rsidR="00610890" w:rsidRPr="00610890">
        <w:t>29</w:t>
      </w:r>
      <w:r w:rsidR="001A509E">
        <w:t>3</w:t>
      </w:r>
      <w:r w:rsidR="00610890" w:rsidRPr="00610890">
        <w:tab/>
        <w:t>9:00 – 16:30 Singen und Musizieren (Winkler/ Heinz-</w:t>
      </w:r>
      <w:proofErr w:type="spellStart"/>
      <w:r w:rsidR="00610890" w:rsidRPr="00610890">
        <w:t>Weichart</w:t>
      </w:r>
      <w:proofErr w:type="spellEnd"/>
      <w:r w:rsidR="00610890" w:rsidRPr="00610890">
        <w:t xml:space="preserve">) S 7 / </w:t>
      </w:r>
      <w:proofErr w:type="spellStart"/>
      <w:r w:rsidR="00610890" w:rsidRPr="00610890">
        <w:t>Bespr</w:t>
      </w:r>
      <w:proofErr w:type="spellEnd"/>
      <w:r w:rsidR="00610890" w:rsidRPr="00610890">
        <w:t>. 1</w:t>
      </w:r>
    </w:p>
    <w:p w:rsidR="00870DC2" w:rsidRPr="00610890" w:rsidRDefault="00870DC2" w:rsidP="0020127D">
      <w:pPr>
        <w:pStyle w:val="KeinLeerraum"/>
      </w:pPr>
      <w:r w:rsidRPr="00362AE5">
        <w:rPr>
          <w:color w:val="FF0000"/>
        </w:rPr>
        <w:t>So., 9.10.</w:t>
      </w:r>
      <w:r w:rsidR="00610890">
        <w:rPr>
          <w:color w:val="FF0000"/>
        </w:rPr>
        <w:tab/>
      </w:r>
      <w:r w:rsidR="00610890" w:rsidRPr="00610890">
        <w:t>29</w:t>
      </w:r>
      <w:r w:rsidR="001A509E">
        <w:t>3</w:t>
      </w:r>
      <w:r w:rsidR="00610890" w:rsidRPr="00610890">
        <w:tab/>
        <w:t>9:00 – 16:30 Singen und Musizieren (Winkler/ Heinz-</w:t>
      </w:r>
      <w:proofErr w:type="spellStart"/>
      <w:r w:rsidR="00610890" w:rsidRPr="00610890">
        <w:t>Weichart</w:t>
      </w:r>
      <w:proofErr w:type="spellEnd"/>
      <w:r w:rsidR="00610890" w:rsidRPr="00610890">
        <w:t xml:space="preserve">) S 7 / </w:t>
      </w:r>
      <w:proofErr w:type="spellStart"/>
      <w:r w:rsidR="00610890" w:rsidRPr="00610890">
        <w:t>Bespr</w:t>
      </w:r>
      <w:proofErr w:type="spellEnd"/>
      <w:r w:rsidR="00610890" w:rsidRPr="00610890">
        <w:t>. 1</w:t>
      </w:r>
    </w:p>
    <w:p w:rsidR="00870DC2" w:rsidRDefault="00870DC2" w:rsidP="0020127D">
      <w:pPr>
        <w:pStyle w:val="KeinLeerraum"/>
      </w:pPr>
    </w:p>
    <w:p w:rsidR="004435D6" w:rsidRPr="004B6BEF" w:rsidRDefault="00870DC2" w:rsidP="004B6BEF">
      <w:pPr>
        <w:pStyle w:val="KeinLeerraum"/>
        <w:ind w:left="1410" w:hanging="1410"/>
        <w:rPr>
          <w:sz w:val="16"/>
          <w:szCs w:val="16"/>
        </w:rPr>
      </w:pPr>
      <w:r>
        <w:t>Sa., 15.10.</w:t>
      </w:r>
      <w:r w:rsidR="004435D6">
        <w:tab/>
      </w:r>
      <w:r w:rsidR="004435D6" w:rsidRPr="001F1B4C">
        <w:rPr>
          <w:color w:val="7030A0"/>
        </w:rPr>
        <w:t>202</w:t>
      </w:r>
      <w:r w:rsidR="004435D6" w:rsidRPr="001F1B4C">
        <w:rPr>
          <w:color w:val="7030A0"/>
        </w:rPr>
        <w:tab/>
        <w:t>9:00 – 16:30 Isometrie (Schön/</w:t>
      </w:r>
      <w:proofErr w:type="spellStart"/>
      <w:r w:rsidR="004435D6" w:rsidRPr="001F1B4C">
        <w:rPr>
          <w:color w:val="7030A0"/>
        </w:rPr>
        <w:t>Griessler</w:t>
      </w:r>
      <w:proofErr w:type="spellEnd"/>
      <w:r w:rsidR="004435D6" w:rsidRPr="001F1B4C">
        <w:rPr>
          <w:color w:val="7030A0"/>
        </w:rPr>
        <w:t xml:space="preserve">) BG Zehnergasse, </w:t>
      </w:r>
      <w:proofErr w:type="spellStart"/>
      <w:r w:rsidR="004435D6" w:rsidRPr="001F1B4C">
        <w:rPr>
          <w:color w:val="7030A0"/>
        </w:rPr>
        <w:t>Wr</w:t>
      </w:r>
      <w:proofErr w:type="spellEnd"/>
      <w:r w:rsidR="004435D6" w:rsidRPr="001F1B4C">
        <w:rPr>
          <w:color w:val="7030A0"/>
        </w:rPr>
        <w:t>. Neustadt</w:t>
      </w:r>
      <w:r w:rsidR="004B6BEF">
        <w:rPr>
          <w:color w:val="7030A0"/>
        </w:rPr>
        <w:t xml:space="preserve"> </w:t>
      </w:r>
      <w:r w:rsidR="004B6BEF" w:rsidRPr="004B6BEF">
        <w:rPr>
          <w:color w:val="7030A0"/>
          <w:sz w:val="16"/>
          <w:szCs w:val="16"/>
        </w:rPr>
        <w:t>Erinnerungsmail Administrator BG 10ergasse</w:t>
      </w:r>
      <w:r w:rsidR="004B6BEF">
        <w:rPr>
          <w:color w:val="7030A0"/>
          <w:sz w:val="16"/>
          <w:szCs w:val="16"/>
        </w:rPr>
        <w:t xml:space="preserve"> im</w:t>
      </w:r>
      <w:r w:rsidR="004B6BEF" w:rsidRPr="004B6BEF">
        <w:rPr>
          <w:color w:val="7030A0"/>
          <w:sz w:val="16"/>
          <w:szCs w:val="16"/>
        </w:rPr>
        <w:t xml:space="preserve"> </w:t>
      </w:r>
      <w:r w:rsidR="004B6BEF">
        <w:rPr>
          <w:color w:val="7030A0"/>
          <w:sz w:val="16"/>
          <w:szCs w:val="16"/>
        </w:rPr>
        <w:t>September!!</w:t>
      </w:r>
    </w:p>
    <w:p w:rsidR="00870DC2" w:rsidRPr="00362AE5" w:rsidRDefault="00870DC2" w:rsidP="0020127D">
      <w:pPr>
        <w:pStyle w:val="KeinLeerraum"/>
        <w:rPr>
          <w:color w:val="FF0000"/>
        </w:rPr>
      </w:pPr>
      <w:r w:rsidRPr="00362AE5">
        <w:rPr>
          <w:color w:val="FF0000"/>
        </w:rPr>
        <w:t>So., 16.10.</w:t>
      </w:r>
      <w:r w:rsidR="00610890">
        <w:rPr>
          <w:color w:val="FF0000"/>
        </w:rPr>
        <w:tab/>
      </w:r>
      <w:r w:rsidR="00610890" w:rsidRPr="00610890">
        <w:t>29</w:t>
      </w:r>
      <w:r w:rsidR="001A509E">
        <w:t>3</w:t>
      </w:r>
      <w:r w:rsidR="00610890" w:rsidRPr="00610890">
        <w:tab/>
        <w:t>9:00 – 16:30 Singen und Musizieren (Winkler/ Heinz-</w:t>
      </w:r>
      <w:proofErr w:type="spellStart"/>
      <w:r w:rsidR="00610890" w:rsidRPr="00610890">
        <w:t>Weichart</w:t>
      </w:r>
      <w:proofErr w:type="spellEnd"/>
      <w:r w:rsidR="00610890" w:rsidRPr="00610890">
        <w:t xml:space="preserve">) S 7 / </w:t>
      </w:r>
      <w:proofErr w:type="spellStart"/>
      <w:r w:rsidR="00610890" w:rsidRPr="00610890">
        <w:t>Bespr</w:t>
      </w:r>
      <w:proofErr w:type="spellEnd"/>
      <w:r w:rsidR="00610890" w:rsidRPr="00610890">
        <w:t>. 1</w:t>
      </w:r>
    </w:p>
    <w:p w:rsidR="00870DC2" w:rsidRPr="00362AE5" w:rsidRDefault="00870DC2" w:rsidP="0020127D">
      <w:pPr>
        <w:pStyle w:val="KeinLeerraum"/>
        <w:rPr>
          <w:color w:val="FF0000"/>
        </w:rPr>
      </w:pPr>
    </w:p>
    <w:p w:rsidR="00870DC2" w:rsidRDefault="00870DC2" w:rsidP="00870DC2">
      <w:pPr>
        <w:pStyle w:val="KeinLeerraum"/>
      </w:pPr>
      <w:r>
        <w:t>Sa., 22.10.</w:t>
      </w:r>
      <w:r w:rsidR="00363360">
        <w:tab/>
      </w:r>
      <w:r w:rsidR="00363360" w:rsidRPr="00363360">
        <w:t>266</w:t>
      </w:r>
      <w:r w:rsidR="00363360" w:rsidRPr="00363360">
        <w:tab/>
        <w:t>9:00 – 12:15 Planung, Durchführung, Reflexion (Klug) HS 2</w:t>
      </w:r>
    </w:p>
    <w:p w:rsidR="0020127D" w:rsidRPr="00C17F1D" w:rsidRDefault="00363360" w:rsidP="0020127D">
      <w:pPr>
        <w:pStyle w:val="KeinLeerraum"/>
        <w:rPr>
          <w:color w:val="548DD4" w:themeColor="text2" w:themeTint="99"/>
          <w:sz w:val="16"/>
          <w:szCs w:val="16"/>
        </w:rPr>
      </w:pPr>
      <w:r>
        <w:tab/>
      </w:r>
      <w:r>
        <w:tab/>
      </w:r>
      <w:r w:rsidR="00DD1909" w:rsidRPr="00765B9A">
        <w:rPr>
          <w:color w:val="548DD4" w:themeColor="text2" w:themeTint="99"/>
        </w:rPr>
        <w:t>271</w:t>
      </w:r>
      <w:r w:rsidR="00DD1909" w:rsidRPr="00765B9A">
        <w:rPr>
          <w:color w:val="548DD4" w:themeColor="text2" w:themeTint="99"/>
        </w:rPr>
        <w:tab/>
        <w:t xml:space="preserve">13:00 – 16:15 </w:t>
      </w:r>
      <w:r w:rsidR="00DD1909" w:rsidRPr="00765B9A">
        <w:rPr>
          <w:color w:val="548DD4" w:themeColor="text2" w:themeTint="99"/>
          <w:sz w:val="16"/>
          <w:szCs w:val="16"/>
        </w:rPr>
        <w:t xml:space="preserve">Heterogenität – Individualisierung – Reformpädagogik (Neureiter, Schuh–Freinet) </w:t>
      </w:r>
      <w:r w:rsidR="00DD1909" w:rsidRPr="008926CF">
        <w:rPr>
          <w:color w:val="548DD4" w:themeColor="text2" w:themeTint="99"/>
          <w:sz w:val="16"/>
          <w:szCs w:val="16"/>
          <w:highlight w:val="yellow"/>
        </w:rPr>
        <w:t>HS 2</w:t>
      </w:r>
    </w:p>
    <w:p w:rsidR="00927CDF" w:rsidRPr="000335C6" w:rsidRDefault="00927CDF" w:rsidP="00927CDF">
      <w:pPr>
        <w:pStyle w:val="KeinLeerraum"/>
        <w:rPr>
          <w:strike/>
          <w:color w:val="FF0000"/>
          <w:sz w:val="16"/>
          <w:szCs w:val="16"/>
        </w:rPr>
      </w:pPr>
    </w:p>
    <w:p w:rsidR="00503797" w:rsidRPr="00503797" w:rsidRDefault="00513A23" w:rsidP="00503797">
      <w:pPr>
        <w:pStyle w:val="KeinLeerraum"/>
        <w:rPr>
          <w:strike/>
          <w:sz w:val="16"/>
          <w:szCs w:val="16"/>
        </w:rPr>
      </w:pPr>
      <w:r w:rsidRPr="006B0FF4">
        <w:rPr>
          <w:color w:val="FF0000"/>
        </w:rPr>
        <w:t>M</w:t>
      </w:r>
      <w:r w:rsidR="00870DC2" w:rsidRPr="006B0FF4">
        <w:rPr>
          <w:color w:val="FF0000"/>
        </w:rPr>
        <w:t>i</w:t>
      </w:r>
      <w:r w:rsidRPr="006B0FF4">
        <w:rPr>
          <w:color w:val="FF0000"/>
        </w:rPr>
        <w:t>., 26.10</w:t>
      </w:r>
      <w:r w:rsidR="00870DC2" w:rsidRPr="006B0FF4">
        <w:rPr>
          <w:color w:val="FF0000"/>
        </w:rPr>
        <w:t>.</w:t>
      </w:r>
      <w:r w:rsidR="00F50CFC" w:rsidRPr="006B0FF4">
        <w:rPr>
          <w:color w:val="FF0000"/>
        </w:rPr>
        <w:tab/>
      </w:r>
      <w:r w:rsidR="00503797" w:rsidRPr="006B0FF4">
        <w:t>203</w:t>
      </w:r>
      <w:r w:rsidR="00503797" w:rsidRPr="006B0FF4">
        <w:tab/>
        <w:t xml:space="preserve">9:00 – 16:30 </w:t>
      </w:r>
      <w:r w:rsidR="00503797" w:rsidRPr="006B0FF4">
        <w:rPr>
          <w:sz w:val="16"/>
          <w:szCs w:val="16"/>
        </w:rPr>
        <w:t>Sommer- und Wintersportarten (Schwimmen) (Schön/Jung) Hallenbad BORG WN</w:t>
      </w:r>
    </w:p>
    <w:p w:rsidR="00927CDF" w:rsidRPr="000335C6" w:rsidRDefault="00927CDF" w:rsidP="00927CDF">
      <w:pPr>
        <w:pStyle w:val="KeinLeerraum"/>
        <w:rPr>
          <w:sz w:val="16"/>
          <w:szCs w:val="16"/>
        </w:rPr>
      </w:pPr>
    </w:p>
    <w:p w:rsidR="00AD62B1" w:rsidRPr="00AD62B1" w:rsidRDefault="00513A23" w:rsidP="00AD62B1">
      <w:pPr>
        <w:pStyle w:val="KeinLeerraum"/>
        <w:rPr>
          <w:color w:val="548DD4" w:themeColor="text2" w:themeTint="99"/>
          <w:sz w:val="16"/>
          <w:szCs w:val="16"/>
        </w:rPr>
      </w:pPr>
      <w:r w:rsidRPr="00513A23">
        <w:rPr>
          <w:color w:val="FF0000"/>
        </w:rPr>
        <w:t>M</w:t>
      </w:r>
      <w:r w:rsidR="00362AE5">
        <w:rPr>
          <w:color w:val="FF0000"/>
        </w:rPr>
        <w:t>i</w:t>
      </w:r>
      <w:r w:rsidRPr="00513A23">
        <w:rPr>
          <w:color w:val="FF0000"/>
        </w:rPr>
        <w:t>., 2.11.</w:t>
      </w:r>
      <w:r w:rsidR="001F1B4C">
        <w:rPr>
          <w:color w:val="FF0000"/>
        </w:rPr>
        <w:tab/>
      </w:r>
      <w:r w:rsidR="00AD62B1" w:rsidRPr="00AD62B1">
        <w:rPr>
          <w:color w:val="548DD4" w:themeColor="text2" w:themeTint="99"/>
        </w:rPr>
        <w:t xml:space="preserve">271 </w:t>
      </w:r>
      <w:r w:rsidR="00AD62B1" w:rsidRPr="00AD62B1">
        <w:rPr>
          <w:color w:val="548DD4" w:themeColor="text2" w:themeTint="99"/>
        </w:rPr>
        <w:tab/>
        <w:t xml:space="preserve">9:00 – </w:t>
      </w:r>
      <w:r w:rsidR="00D66091">
        <w:rPr>
          <w:color w:val="548DD4" w:themeColor="text2" w:themeTint="99"/>
        </w:rPr>
        <w:t>16:30</w:t>
      </w:r>
      <w:r w:rsidR="00AD62B1" w:rsidRPr="00AD62B1">
        <w:rPr>
          <w:color w:val="548DD4" w:themeColor="text2" w:themeTint="99"/>
        </w:rPr>
        <w:t xml:space="preserve"> </w:t>
      </w:r>
      <w:r w:rsidR="00AD62B1" w:rsidRPr="00AD62B1">
        <w:rPr>
          <w:color w:val="548DD4" w:themeColor="text2" w:themeTint="99"/>
          <w:sz w:val="16"/>
          <w:szCs w:val="16"/>
        </w:rPr>
        <w:t>Heterogenität – Individualisierung – Reformpädagogik (</w:t>
      </w:r>
      <w:proofErr w:type="spellStart"/>
      <w:r w:rsidR="00AD62B1">
        <w:rPr>
          <w:color w:val="548DD4" w:themeColor="text2" w:themeTint="99"/>
          <w:sz w:val="16"/>
          <w:szCs w:val="16"/>
        </w:rPr>
        <w:t>Lebzelter</w:t>
      </w:r>
      <w:proofErr w:type="spellEnd"/>
      <w:r w:rsidR="00AD62B1" w:rsidRPr="00AD62B1">
        <w:rPr>
          <w:color w:val="548DD4" w:themeColor="text2" w:themeTint="99"/>
          <w:sz w:val="16"/>
          <w:szCs w:val="16"/>
        </w:rPr>
        <w:t xml:space="preserve"> – Montessori</w:t>
      </w:r>
      <w:r w:rsidR="00AD62B1">
        <w:rPr>
          <w:color w:val="548DD4" w:themeColor="text2" w:themeTint="99"/>
          <w:sz w:val="16"/>
          <w:szCs w:val="16"/>
        </w:rPr>
        <w:t>)</w:t>
      </w:r>
      <w:r w:rsidR="00AD62B1" w:rsidRPr="00AD62B1">
        <w:rPr>
          <w:color w:val="548DD4" w:themeColor="text2" w:themeTint="99"/>
          <w:sz w:val="16"/>
          <w:szCs w:val="16"/>
        </w:rPr>
        <w:t xml:space="preserve"> </w:t>
      </w:r>
      <w:r w:rsidR="00AD62B1" w:rsidRPr="00AD62B1">
        <w:rPr>
          <w:color w:val="548DD4" w:themeColor="text2" w:themeTint="99"/>
          <w:sz w:val="16"/>
          <w:szCs w:val="16"/>
          <w:highlight w:val="yellow"/>
        </w:rPr>
        <w:t>HS 2</w:t>
      </w:r>
    </w:p>
    <w:p w:rsidR="001F1B4C" w:rsidRDefault="001F1B4C" w:rsidP="001F1B4C">
      <w:pPr>
        <w:pStyle w:val="KeinLeerraum"/>
      </w:pPr>
    </w:p>
    <w:p w:rsidR="00665687" w:rsidRDefault="00927CDF" w:rsidP="00665687">
      <w:pPr>
        <w:pStyle w:val="KeinLeerraum"/>
        <w:ind w:left="709" w:hanging="709"/>
      </w:pPr>
      <w:r w:rsidRPr="00513A23">
        <w:rPr>
          <w:color w:val="FF0000"/>
        </w:rPr>
        <w:t xml:space="preserve">So., </w:t>
      </w:r>
      <w:r w:rsidR="00924646">
        <w:rPr>
          <w:color w:val="FF0000"/>
        </w:rPr>
        <w:t>6</w:t>
      </w:r>
      <w:r w:rsidRPr="00513A23">
        <w:rPr>
          <w:color w:val="FF0000"/>
        </w:rPr>
        <w:t>.11.</w:t>
      </w:r>
      <w:r w:rsidR="001F1B4C">
        <w:rPr>
          <w:color w:val="FF0000"/>
        </w:rPr>
        <w:tab/>
      </w:r>
      <w:r w:rsidR="00665687">
        <w:t>272</w:t>
      </w:r>
      <w:r w:rsidR="00665687">
        <w:tab/>
        <w:t xml:space="preserve">9:00 – 16:30 </w:t>
      </w:r>
      <w:proofErr w:type="spellStart"/>
      <w:r w:rsidR="00665687">
        <w:t>Sonderpäd</w:t>
      </w:r>
      <w:proofErr w:type="spellEnd"/>
      <w:r w:rsidR="00665687">
        <w:t xml:space="preserve">. Grundlagen u. Förderdiagnostik (Leeb) Waldschule </w:t>
      </w:r>
    </w:p>
    <w:p w:rsidR="00927CDF" w:rsidRPr="000335C6" w:rsidRDefault="00927CDF" w:rsidP="00927CDF">
      <w:pPr>
        <w:pStyle w:val="KeinLeerraum"/>
        <w:rPr>
          <w:sz w:val="16"/>
          <w:szCs w:val="16"/>
        </w:rPr>
      </w:pPr>
    </w:p>
    <w:p w:rsidR="004435D6" w:rsidRDefault="00927CDF" w:rsidP="004435D6">
      <w:pPr>
        <w:pStyle w:val="KeinLeerraum"/>
      </w:pPr>
      <w:r>
        <w:t xml:space="preserve">Sa., </w:t>
      </w:r>
      <w:r w:rsidR="00362AE5">
        <w:t>12</w:t>
      </w:r>
      <w:r>
        <w:t>.11.</w:t>
      </w:r>
      <w:r w:rsidR="004435D6">
        <w:tab/>
      </w:r>
      <w:r w:rsidR="004435D6" w:rsidRPr="001F1B4C">
        <w:rPr>
          <w:color w:val="7030A0"/>
        </w:rPr>
        <w:t>202</w:t>
      </w:r>
      <w:r w:rsidR="004435D6" w:rsidRPr="001F1B4C">
        <w:rPr>
          <w:color w:val="7030A0"/>
        </w:rPr>
        <w:tab/>
        <w:t>9:00 – 16:30 Isometrie (Schön/</w:t>
      </w:r>
      <w:proofErr w:type="spellStart"/>
      <w:r w:rsidR="004435D6" w:rsidRPr="001F1B4C">
        <w:rPr>
          <w:color w:val="7030A0"/>
        </w:rPr>
        <w:t>Griessler</w:t>
      </w:r>
      <w:proofErr w:type="spellEnd"/>
      <w:r w:rsidR="004435D6" w:rsidRPr="001F1B4C">
        <w:rPr>
          <w:color w:val="7030A0"/>
        </w:rPr>
        <w:t xml:space="preserve">) BG Zehnergasse, </w:t>
      </w:r>
      <w:proofErr w:type="spellStart"/>
      <w:r w:rsidR="004435D6" w:rsidRPr="001F1B4C">
        <w:rPr>
          <w:color w:val="7030A0"/>
        </w:rPr>
        <w:t>Wr</w:t>
      </w:r>
      <w:proofErr w:type="spellEnd"/>
      <w:r w:rsidR="004435D6" w:rsidRPr="001F1B4C">
        <w:rPr>
          <w:color w:val="7030A0"/>
        </w:rPr>
        <w:t>. Neustadt</w:t>
      </w:r>
    </w:p>
    <w:p w:rsidR="004435D6" w:rsidRDefault="00362AE5" w:rsidP="004435D6">
      <w:pPr>
        <w:pStyle w:val="KeinLeerraum"/>
      </w:pPr>
      <w:r w:rsidRPr="00362AE5">
        <w:rPr>
          <w:color w:val="FF0000"/>
        </w:rPr>
        <w:t>So., 13.11.</w:t>
      </w:r>
      <w:r w:rsidR="004435D6">
        <w:rPr>
          <w:color w:val="FF0000"/>
        </w:rPr>
        <w:tab/>
      </w:r>
      <w:r w:rsidR="004435D6" w:rsidRPr="001F1B4C">
        <w:rPr>
          <w:color w:val="7030A0"/>
        </w:rPr>
        <w:t>202</w:t>
      </w:r>
      <w:r w:rsidR="004435D6" w:rsidRPr="001F1B4C">
        <w:rPr>
          <w:color w:val="7030A0"/>
        </w:rPr>
        <w:tab/>
        <w:t>9:00 – 16:30 Isometrie (Schön/</w:t>
      </w:r>
      <w:proofErr w:type="spellStart"/>
      <w:r w:rsidR="004435D6" w:rsidRPr="001F1B4C">
        <w:rPr>
          <w:color w:val="7030A0"/>
        </w:rPr>
        <w:t>Griessler</w:t>
      </w:r>
      <w:proofErr w:type="spellEnd"/>
      <w:r w:rsidR="004435D6" w:rsidRPr="001F1B4C">
        <w:rPr>
          <w:color w:val="7030A0"/>
        </w:rPr>
        <w:t xml:space="preserve">) BG Zehnergasse, </w:t>
      </w:r>
      <w:proofErr w:type="spellStart"/>
      <w:r w:rsidR="004435D6" w:rsidRPr="001F1B4C">
        <w:rPr>
          <w:color w:val="7030A0"/>
        </w:rPr>
        <w:t>Wr</w:t>
      </w:r>
      <w:proofErr w:type="spellEnd"/>
      <w:r w:rsidR="004435D6" w:rsidRPr="001F1B4C">
        <w:rPr>
          <w:color w:val="7030A0"/>
        </w:rPr>
        <w:t>. Neustadt</w:t>
      </w:r>
    </w:p>
    <w:p w:rsidR="00362AE5" w:rsidRDefault="00362AE5" w:rsidP="007B60DE">
      <w:pPr>
        <w:pStyle w:val="KeinLeerraum"/>
        <w:ind w:left="1410" w:hanging="1410"/>
      </w:pPr>
    </w:p>
    <w:p w:rsidR="0020127D" w:rsidRDefault="00927CDF" w:rsidP="0020127D">
      <w:pPr>
        <w:pStyle w:val="KeinLeerraum"/>
      </w:pPr>
      <w:r>
        <w:t>Sa., 2</w:t>
      </w:r>
      <w:r w:rsidR="00362AE5">
        <w:t>6</w:t>
      </w:r>
      <w:r>
        <w:t>.11.</w:t>
      </w:r>
      <w:r w:rsidR="0020127D">
        <w:tab/>
      </w:r>
      <w:r w:rsidR="00363360" w:rsidRPr="00363360">
        <w:t>266</w:t>
      </w:r>
      <w:r w:rsidR="00363360" w:rsidRPr="00363360">
        <w:tab/>
        <w:t>9:00 – 12:15 Planung, Durchführung, Reflexion (Klug) HS 2</w:t>
      </w:r>
    </w:p>
    <w:p w:rsidR="00C17F1D" w:rsidRPr="001A509E" w:rsidRDefault="00927CDF" w:rsidP="00927CDF">
      <w:pPr>
        <w:pStyle w:val="KeinLeerraum"/>
        <w:rPr>
          <w:color w:val="FF0000"/>
        </w:rPr>
      </w:pPr>
      <w:r w:rsidRPr="001A509E">
        <w:rPr>
          <w:color w:val="FF0000"/>
        </w:rPr>
        <w:t>So., 2</w:t>
      </w:r>
      <w:r w:rsidR="00362AE5" w:rsidRPr="001A509E">
        <w:rPr>
          <w:color w:val="FF0000"/>
        </w:rPr>
        <w:t>7</w:t>
      </w:r>
      <w:r w:rsidRPr="001A509E">
        <w:rPr>
          <w:color w:val="FF0000"/>
        </w:rPr>
        <w:t>.11.</w:t>
      </w:r>
      <w:r w:rsidR="00C17F1D">
        <w:rPr>
          <w:color w:val="FF0000"/>
        </w:rPr>
        <w:tab/>
      </w:r>
      <w:r w:rsidR="00C17F1D" w:rsidRPr="00AD62B1">
        <w:t>274</w:t>
      </w:r>
      <w:r w:rsidR="00C17F1D" w:rsidRPr="00AD62B1">
        <w:tab/>
        <w:t xml:space="preserve">9:00 – 16:30 Deutsch als Zweitsprache – </w:t>
      </w:r>
      <w:proofErr w:type="spellStart"/>
      <w:r w:rsidR="00C17F1D" w:rsidRPr="00AD62B1">
        <w:t>DaF</w:t>
      </w:r>
      <w:proofErr w:type="spellEnd"/>
      <w:r w:rsidR="00C17F1D" w:rsidRPr="00AD62B1">
        <w:t xml:space="preserve"> &amp; </w:t>
      </w:r>
      <w:proofErr w:type="spellStart"/>
      <w:r w:rsidR="00C17F1D" w:rsidRPr="00AD62B1">
        <w:t>DaZ</w:t>
      </w:r>
      <w:proofErr w:type="spellEnd"/>
      <w:r w:rsidR="00C17F1D" w:rsidRPr="00AD62B1">
        <w:t xml:space="preserve"> (</w:t>
      </w:r>
      <w:proofErr w:type="spellStart"/>
      <w:r w:rsidR="00C17F1D" w:rsidRPr="00AD62B1">
        <w:t>Öhlerer</w:t>
      </w:r>
      <w:proofErr w:type="spellEnd"/>
      <w:r w:rsidR="00C17F1D" w:rsidRPr="00AD62B1">
        <w:t xml:space="preserve"> &amp; Kern) S3 /S9</w:t>
      </w:r>
    </w:p>
    <w:p w:rsidR="00927CDF" w:rsidRPr="001A509E" w:rsidRDefault="007B60DE" w:rsidP="00927CDF">
      <w:pPr>
        <w:pStyle w:val="KeinLeerraum"/>
        <w:rPr>
          <w:sz w:val="16"/>
          <w:szCs w:val="16"/>
        </w:rPr>
      </w:pPr>
      <w:r w:rsidRPr="001A509E">
        <w:rPr>
          <w:color w:val="FF0000"/>
        </w:rPr>
        <w:tab/>
      </w:r>
    </w:p>
    <w:p w:rsidR="003E70A2" w:rsidRDefault="00362AE5" w:rsidP="003E70A2">
      <w:pPr>
        <w:pStyle w:val="KeinLeerraum"/>
      </w:pPr>
      <w:r w:rsidRPr="001A509E">
        <w:rPr>
          <w:color w:val="FF0000"/>
        </w:rPr>
        <w:t>So., 4.12.</w:t>
      </w:r>
      <w:r w:rsidR="003E70A2" w:rsidRPr="001A509E">
        <w:rPr>
          <w:color w:val="FF0000"/>
        </w:rPr>
        <w:tab/>
      </w:r>
      <w:r w:rsidR="003E70A2">
        <w:t>273</w:t>
      </w:r>
      <w:r w:rsidR="003E70A2">
        <w:tab/>
        <w:t>9:00 – 16:30 Mehrsprachigkeit und Interkulturelle Pädagogik (</w:t>
      </w:r>
      <w:proofErr w:type="spellStart"/>
      <w:r w:rsidR="003E70A2">
        <w:t>Karataş</w:t>
      </w:r>
      <w:proofErr w:type="spellEnd"/>
      <w:r w:rsidR="003E70A2">
        <w:t xml:space="preserve">) </w:t>
      </w:r>
      <w:r w:rsidR="003E70A2" w:rsidRPr="008926CF">
        <w:rPr>
          <w:highlight w:val="yellow"/>
        </w:rPr>
        <w:t>HS 2</w:t>
      </w:r>
    </w:p>
    <w:p w:rsidR="00362AE5" w:rsidRPr="001A509E" w:rsidRDefault="00362AE5" w:rsidP="00927CDF">
      <w:pPr>
        <w:pStyle w:val="KeinLeerraum"/>
      </w:pPr>
    </w:p>
    <w:p w:rsidR="00362AE5" w:rsidRDefault="00362AE5" w:rsidP="00927CDF">
      <w:pPr>
        <w:pStyle w:val="KeinLeerraum"/>
      </w:pPr>
      <w:r w:rsidRPr="001A509E">
        <w:t>Sa., 10.12.</w:t>
      </w:r>
      <w:r w:rsidR="00253FA4" w:rsidRPr="001A509E">
        <w:tab/>
      </w:r>
      <w:r w:rsidR="00253FA4" w:rsidRPr="00253FA4">
        <w:t>203</w:t>
      </w:r>
      <w:r w:rsidR="00253FA4" w:rsidRPr="00253FA4">
        <w:tab/>
        <w:t>Sommer- und Wintersportarten – Eislaufen (</w:t>
      </w:r>
      <w:proofErr w:type="spellStart"/>
      <w:r w:rsidR="00253FA4" w:rsidRPr="00253FA4">
        <w:t>Kirsteuer</w:t>
      </w:r>
      <w:proofErr w:type="spellEnd"/>
      <w:r w:rsidR="00253FA4" w:rsidRPr="00253FA4">
        <w:t xml:space="preserve">) Eishalle </w:t>
      </w:r>
      <w:proofErr w:type="spellStart"/>
      <w:r w:rsidR="00253FA4" w:rsidRPr="00253FA4">
        <w:t>Ternitz</w:t>
      </w:r>
      <w:proofErr w:type="spellEnd"/>
    </w:p>
    <w:p w:rsidR="00C87282" w:rsidRDefault="00C87282" w:rsidP="00927CDF">
      <w:pPr>
        <w:pStyle w:val="KeinLeerraum"/>
      </w:pPr>
    </w:p>
    <w:p w:rsidR="00C30788" w:rsidRDefault="00C30788" w:rsidP="00927CDF">
      <w:pPr>
        <w:pStyle w:val="KeinLeerraum"/>
      </w:pPr>
      <w:r>
        <w:t>--------------------------------------------------------------------------------------------------------------------------------------</w:t>
      </w:r>
    </w:p>
    <w:p w:rsidR="00D04741" w:rsidRPr="00D04741" w:rsidRDefault="00D04741" w:rsidP="00D04741">
      <w:pPr>
        <w:pStyle w:val="KeinLeerraum"/>
        <w:rPr>
          <w:b/>
          <w:sz w:val="20"/>
          <w:szCs w:val="20"/>
        </w:rPr>
      </w:pPr>
      <w:r w:rsidRPr="00D04741">
        <w:rPr>
          <w:sz w:val="20"/>
          <w:szCs w:val="20"/>
        </w:rPr>
        <w:t>2. Semester:</w:t>
      </w:r>
      <w:r>
        <w:rPr>
          <w:sz w:val="20"/>
          <w:szCs w:val="20"/>
        </w:rPr>
        <w:t xml:space="preserve"> </w:t>
      </w:r>
      <w:r w:rsidRPr="00D04741">
        <w:rPr>
          <w:b/>
          <w:sz w:val="20"/>
          <w:szCs w:val="20"/>
        </w:rPr>
        <w:t>PRAXISMODUL (Modul 6)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</w:rPr>
        <w:t>jeweils 8E =&gt; 6 Stunden 1 ECTS -&gt; ca. 700 Wörter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  <w:bdr w:val="single" w:sz="4" w:space="0" w:color="auto" w:frame="1"/>
        </w:rPr>
        <w:t>261</w:t>
      </w:r>
      <w:r w:rsidRPr="00D04741">
        <w:rPr>
          <w:sz w:val="20"/>
          <w:szCs w:val="20"/>
        </w:rPr>
        <w:tab/>
        <w:t>Vereinsleben</w:t>
      </w:r>
      <w:r w:rsidRPr="00D04741">
        <w:rPr>
          <w:sz w:val="20"/>
          <w:szCs w:val="20"/>
        </w:rPr>
        <w:tab/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  <w:bdr w:val="single" w:sz="4" w:space="0" w:color="auto" w:frame="1"/>
        </w:rPr>
        <w:t>262</w:t>
      </w:r>
      <w:r w:rsidRPr="00D04741">
        <w:rPr>
          <w:sz w:val="20"/>
          <w:szCs w:val="20"/>
        </w:rPr>
        <w:tab/>
        <w:t>Schulveranstaltungen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  <w:bdr w:val="single" w:sz="4" w:space="0" w:color="auto" w:frame="1"/>
        </w:rPr>
        <w:t>263</w:t>
      </w:r>
      <w:r w:rsidRPr="00D04741">
        <w:rPr>
          <w:sz w:val="20"/>
          <w:szCs w:val="20"/>
        </w:rPr>
        <w:tab/>
        <w:t>Schulprojektmitarbeit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  <w:bdr w:val="single" w:sz="4" w:space="0" w:color="auto" w:frame="1"/>
        </w:rPr>
        <w:t>264</w:t>
      </w:r>
      <w:r w:rsidRPr="00D04741">
        <w:rPr>
          <w:sz w:val="20"/>
          <w:szCs w:val="20"/>
        </w:rPr>
        <w:tab/>
        <w:t>Sonderpädagogische Praxis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  <w:bdr w:val="single" w:sz="4" w:space="0" w:color="auto" w:frame="1"/>
        </w:rPr>
        <w:t>265</w:t>
      </w:r>
      <w:r w:rsidRPr="00D04741">
        <w:rPr>
          <w:sz w:val="20"/>
          <w:szCs w:val="20"/>
        </w:rPr>
        <w:tab/>
        <w:t>Freie Praxis im kommunalen Bereich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</w:rPr>
        <w:t>Bestätigung der jeweiligen Institution (formlos) mit Datum und Dauer der Praxis –</w:t>
      </w:r>
    </w:p>
    <w:p w:rsidR="00D04741" w:rsidRPr="00D04741" w:rsidRDefault="00D04741" w:rsidP="00D04741">
      <w:pPr>
        <w:pStyle w:val="KeinLeerraum"/>
        <w:rPr>
          <w:sz w:val="20"/>
          <w:szCs w:val="20"/>
        </w:rPr>
      </w:pPr>
      <w:r w:rsidRPr="00D04741">
        <w:rPr>
          <w:sz w:val="20"/>
          <w:szCs w:val="20"/>
        </w:rPr>
        <w:t xml:space="preserve">(incl. NAME + </w:t>
      </w:r>
      <w:r w:rsidRPr="00D04741">
        <w:rPr>
          <w:b/>
          <w:sz w:val="20"/>
          <w:szCs w:val="20"/>
        </w:rPr>
        <w:t>Nummer</w:t>
      </w:r>
      <w:r w:rsidRPr="00D04741">
        <w:rPr>
          <w:sz w:val="20"/>
          <w:szCs w:val="20"/>
        </w:rPr>
        <w:t xml:space="preserve"> laut Liste oben!) </w:t>
      </w:r>
    </w:p>
    <w:p w:rsidR="00D04741" w:rsidRPr="00D04741" w:rsidRDefault="00D04741" w:rsidP="00D04741">
      <w:pPr>
        <w:pStyle w:val="KeinLeerraum"/>
        <w:rPr>
          <w:i/>
          <w:sz w:val="20"/>
          <w:szCs w:val="20"/>
        </w:rPr>
      </w:pPr>
    </w:p>
    <w:p w:rsidR="00870DC2" w:rsidRDefault="00D04741" w:rsidP="00927CDF">
      <w:pPr>
        <w:pStyle w:val="KeinLeerraum"/>
      </w:pPr>
      <w:r w:rsidRPr="00D04741">
        <w:rPr>
          <w:i/>
          <w:sz w:val="20"/>
          <w:szCs w:val="20"/>
        </w:rPr>
        <w:t>Mit der Bestätigung erfolgt der Eintrag in der LV, erst danach sollte die Reflexion an die Betreuerin geschickt werden. Jedenfalls kann die LV erst dann in PH-Online abgeschlossen werden (Prüfungsprotokoll gefertigt)!</w:t>
      </w:r>
    </w:p>
    <w:sectPr w:rsidR="00870DC2" w:rsidSect="00234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314" w:rsidRDefault="00C25314" w:rsidP="00C25314">
      <w:pPr>
        <w:spacing w:after="0" w:line="240" w:lineRule="auto"/>
      </w:pPr>
      <w:r>
        <w:separator/>
      </w:r>
    </w:p>
  </w:endnote>
  <w:endnote w:type="continuationSeparator" w:id="0">
    <w:p w:rsidR="00C25314" w:rsidRDefault="00C25314" w:rsidP="00C2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74" w:rsidRDefault="00620E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74" w:rsidRDefault="00620E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74" w:rsidRDefault="00620E7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314" w:rsidRDefault="00C25314" w:rsidP="00C25314">
      <w:pPr>
        <w:spacing w:after="0" w:line="240" w:lineRule="auto"/>
      </w:pPr>
      <w:r>
        <w:separator/>
      </w:r>
    </w:p>
  </w:footnote>
  <w:footnote w:type="continuationSeparator" w:id="0">
    <w:p w:rsidR="00C25314" w:rsidRDefault="00C25314" w:rsidP="00C2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74" w:rsidRDefault="00620E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314" w:rsidRDefault="00C25314">
    <w:pPr>
      <w:pStyle w:val="Kopfzeile"/>
    </w:pPr>
    <w:r>
      <w:t xml:space="preserve">Stand: </w:t>
    </w:r>
    <w:r w:rsidR="00620E74">
      <w:t>9.9.</w:t>
    </w:r>
    <w:bookmarkStart w:id="0" w:name="_GoBack"/>
    <w:bookmarkEnd w:id="0"/>
    <w:r w:rsidR="00353290">
      <w:t>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74" w:rsidRDefault="00620E7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661F"/>
    <w:multiLevelType w:val="hybridMultilevel"/>
    <w:tmpl w:val="F9EA3D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CDF"/>
    <w:rsid w:val="000335C6"/>
    <w:rsid w:val="000429DF"/>
    <w:rsid w:val="0010055E"/>
    <w:rsid w:val="001A509E"/>
    <w:rsid w:val="001D1860"/>
    <w:rsid w:val="001F1B4C"/>
    <w:rsid w:val="0020127D"/>
    <w:rsid w:val="00232486"/>
    <w:rsid w:val="0023429A"/>
    <w:rsid w:val="00253FA4"/>
    <w:rsid w:val="00273C13"/>
    <w:rsid w:val="00291FA3"/>
    <w:rsid w:val="0030226B"/>
    <w:rsid w:val="003073F7"/>
    <w:rsid w:val="00310363"/>
    <w:rsid w:val="00353290"/>
    <w:rsid w:val="00362AE5"/>
    <w:rsid w:val="00363360"/>
    <w:rsid w:val="003660A9"/>
    <w:rsid w:val="003E70A2"/>
    <w:rsid w:val="00425BB4"/>
    <w:rsid w:val="004435D6"/>
    <w:rsid w:val="004621A6"/>
    <w:rsid w:val="004B6BEF"/>
    <w:rsid w:val="004E7124"/>
    <w:rsid w:val="004F5C9B"/>
    <w:rsid w:val="00503797"/>
    <w:rsid w:val="00513A23"/>
    <w:rsid w:val="00536193"/>
    <w:rsid w:val="005555D3"/>
    <w:rsid w:val="00555FED"/>
    <w:rsid w:val="00590517"/>
    <w:rsid w:val="005D7240"/>
    <w:rsid w:val="00610890"/>
    <w:rsid w:val="00620E74"/>
    <w:rsid w:val="00665687"/>
    <w:rsid w:val="00682796"/>
    <w:rsid w:val="006B0FF4"/>
    <w:rsid w:val="006B468A"/>
    <w:rsid w:val="006D38B1"/>
    <w:rsid w:val="006F32CE"/>
    <w:rsid w:val="00753ECA"/>
    <w:rsid w:val="00765B9A"/>
    <w:rsid w:val="007706E1"/>
    <w:rsid w:val="00791C18"/>
    <w:rsid w:val="007B60DE"/>
    <w:rsid w:val="007F46DC"/>
    <w:rsid w:val="00812386"/>
    <w:rsid w:val="00870DC2"/>
    <w:rsid w:val="008926CF"/>
    <w:rsid w:val="008A3205"/>
    <w:rsid w:val="008C06CB"/>
    <w:rsid w:val="00924646"/>
    <w:rsid w:val="00927CDF"/>
    <w:rsid w:val="00981C46"/>
    <w:rsid w:val="00986526"/>
    <w:rsid w:val="009949A9"/>
    <w:rsid w:val="009A1069"/>
    <w:rsid w:val="009D081C"/>
    <w:rsid w:val="009D4E76"/>
    <w:rsid w:val="009E3B3A"/>
    <w:rsid w:val="00A304B9"/>
    <w:rsid w:val="00AA7A8D"/>
    <w:rsid w:val="00AD62B1"/>
    <w:rsid w:val="00AF17AF"/>
    <w:rsid w:val="00B410D6"/>
    <w:rsid w:val="00B56E7D"/>
    <w:rsid w:val="00B678C9"/>
    <w:rsid w:val="00B94933"/>
    <w:rsid w:val="00BE396C"/>
    <w:rsid w:val="00C03216"/>
    <w:rsid w:val="00C17F1D"/>
    <w:rsid w:val="00C25314"/>
    <w:rsid w:val="00C30788"/>
    <w:rsid w:val="00C36FD5"/>
    <w:rsid w:val="00C87282"/>
    <w:rsid w:val="00CA19E6"/>
    <w:rsid w:val="00CB50A9"/>
    <w:rsid w:val="00CD03FE"/>
    <w:rsid w:val="00CF3BB6"/>
    <w:rsid w:val="00D04741"/>
    <w:rsid w:val="00D53F6C"/>
    <w:rsid w:val="00D66091"/>
    <w:rsid w:val="00D8168C"/>
    <w:rsid w:val="00D95BD0"/>
    <w:rsid w:val="00DD1909"/>
    <w:rsid w:val="00DD7443"/>
    <w:rsid w:val="00DF7858"/>
    <w:rsid w:val="00E07966"/>
    <w:rsid w:val="00E1153E"/>
    <w:rsid w:val="00E238D8"/>
    <w:rsid w:val="00E643D0"/>
    <w:rsid w:val="00E6784D"/>
    <w:rsid w:val="00E87968"/>
    <w:rsid w:val="00E92F9D"/>
    <w:rsid w:val="00ED4D81"/>
    <w:rsid w:val="00F146C7"/>
    <w:rsid w:val="00F50CFC"/>
    <w:rsid w:val="00F71E59"/>
    <w:rsid w:val="00F835F0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2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27CD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25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314"/>
  </w:style>
  <w:style w:type="paragraph" w:styleId="Fuzeile">
    <w:name w:val="footer"/>
    <w:basedOn w:val="Standard"/>
    <w:link w:val="FuzeileZchn"/>
    <w:uiPriority w:val="99"/>
    <w:unhideWhenUsed/>
    <w:rsid w:val="00C25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314"/>
  </w:style>
  <w:style w:type="character" w:customStyle="1" w:styleId="apple-converted-space">
    <w:name w:val="apple-converted-space"/>
    <w:basedOn w:val="Absatz-Standardschriftart"/>
    <w:rsid w:val="00503797"/>
  </w:style>
  <w:style w:type="character" w:styleId="Hyperlink">
    <w:name w:val="Hyperlink"/>
    <w:basedOn w:val="Absatz-Standardschriftart"/>
    <w:uiPriority w:val="99"/>
    <w:semiHidden/>
    <w:unhideWhenUsed/>
    <w:rsid w:val="00503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27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8E7FB17A</Template>
  <TotalTime>0</TotalTime>
  <Pages>1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 Karin</dc:creator>
  <cp:lastModifiedBy>karin.wolf</cp:lastModifiedBy>
  <cp:revision>11</cp:revision>
  <cp:lastPrinted>2015-03-08T07:24:00Z</cp:lastPrinted>
  <dcterms:created xsi:type="dcterms:W3CDTF">2016-03-30T09:27:00Z</dcterms:created>
  <dcterms:modified xsi:type="dcterms:W3CDTF">2016-09-09T07:30:00Z</dcterms:modified>
</cp:coreProperties>
</file>